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single" w:color="7E7E7E" w:themeColor="background1" w:themeShade="7F" w:sz="4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880" w:lineRule="exact"/>
        <w:jc w:val="both"/>
        <w:textAlignment w:val="auto"/>
        <w:rPr>
          <w:rFonts w:hint="default" w:ascii="Microsoft YaHei" w:hAnsi="Microsoft YaHei" w:eastAsia="Microsoft YaHei" w:cs="Microsoft YaHei"/>
          <w:lang w:val="fr-FR" w:eastAsia="zh-CN"/>
        </w:rPr>
      </w:pPr>
      <w:r>
        <w:rPr>
          <w:rFonts w:hint="default" w:ascii="Microsoft YaHei" w:hAnsi="Microsoft YaHei" w:eastAsia="Microsoft YaHei" w:cs="Microsoft YaHei"/>
          <w:color w:val="5B9BD5" w:themeColor="accent1"/>
          <w:sz w:val="22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Planit test case for </w:t>
      </w:r>
      <w:r>
        <w:rPr>
          <w:rFonts w:hint="default" w:ascii="Microsoft YaHei" w:hAnsi="Microsoft YaHei" w:eastAsia="Microsoft YaHei"/>
          <w:color w:val="5B9BD5" w:themeColor="accent1"/>
          <w:sz w:val="22"/>
          <w:szCs w:val="28"/>
          <w:lang w:val="fr-FR" w:eastAsia="zh-CN"/>
          <w14:textFill>
            <w14:solidFill>
              <w14:schemeClr w14:val="accent1"/>
            </w14:solidFill>
          </w14:textFill>
        </w:rPr>
        <w:t>https://jupiter.cloud.planittesting.com/#/home</w:t>
      </w:r>
    </w:p>
    <w:tbl>
      <w:tblPr>
        <w:tblStyle w:val="6"/>
        <w:tblW w:w="973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82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exact"/>
        </w:trPr>
        <w:tc>
          <w:tcPr>
            <w:tcW w:w="1470" w:type="dxa"/>
            <w:tcBorders>
              <w:top w:val="single" w:color="5B9BD5" w:themeColor="accent1" w:sz="12" w:space="0"/>
              <w:left w:val="single" w:color="5B9BD5" w:themeColor="accent1" w:sz="12" w:space="0"/>
              <w:bottom w:val="single" w:color="5B9BD5" w:themeColor="accent1" w:sz="4" w:space="0"/>
              <w:right w:val="dotted" w:color="FFFFFF" w:themeColor="background1" w:sz="6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i w:val="0"/>
                <w:color w:val="FFFFFF" w:themeColor="background1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Microsoft YaHei" w:hAnsi="Microsoft YaHei" w:eastAsia="Microsoft YaHei" w:cs="Microsoft YaHei"/>
                <w:b/>
                <w:bCs/>
                <w:color w:val="auto"/>
                <w:lang w:val="fr-FR" w:eastAsia="zh-CN"/>
              </w:rPr>
              <w:t>Scenario</w:t>
            </w:r>
          </w:p>
        </w:tc>
        <w:tc>
          <w:tcPr>
            <w:tcW w:w="8260" w:type="dxa"/>
            <w:tcBorders>
              <w:top w:val="single" w:color="5B9BD5" w:themeColor="accent1" w:sz="12" w:space="0"/>
              <w:left w:val="dotted" w:color="FFFFFF" w:themeColor="background1" w:sz="6" w:space="0"/>
              <w:bottom w:val="single" w:color="5B9BD5" w:themeColor="accent1" w:sz="4" w:space="0"/>
              <w:right w:val="dotted" w:color="FFFFFF" w:themeColor="background1" w:sz="6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YaHei" w:hAnsi="Microsoft YaHei" w:eastAsia="Microsoft YaHei" w:cs="Microsoft YaHei"/>
                <w:i w:val="0"/>
                <w:color w:val="FFFFFF" w:themeColor="background1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olor w:val="FFFFFF" w:themeColor="background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Matter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470" w:type="dxa"/>
            <w:tcBorders>
              <w:top w:val="single" w:color="5B9BD5" w:themeColor="accent1" w:sz="4" w:space="0"/>
              <w:left w:val="single" w:color="5B9BD5" w:themeColor="accent1" w:sz="12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260" w:type="dxa"/>
            <w:tcBorders>
              <w:top w:val="single" w:color="5B9BD5" w:themeColor="accent1" w:sz="4" w:space="0"/>
              <w:left w:val="dotted" w:color="7E7E7E" w:themeColor="background1" w:themeShade="7F" w:sz="4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  <w:lang w:val="fr-FR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  <w:lang w:val="fr-FR"/>
              </w:rPr>
              <w:t>User is shopping on the website, and refined his cart.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470" w:type="dxa"/>
            <w:tcBorders>
              <w:top w:val="dotted" w:color="7E7E7E" w:themeColor="background1" w:themeShade="7F" w:sz="4" w:space="0"/>
              <w:left w:val="single" w:color="5B9BD5" w:themeColor="accent1" w:sz="12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8260" w:type="dxa"/>
            <w:tcBorders>
              <w:top w:val="dotted" w:color="7E7E7E" w:themeColor="background1" w:themeShade="7F" w:sz="4" w:space="0"/>
              <w:left w:val="dotted" w:color="7E7E7E" w:themeColor="background1" w:themeShade="7F" w:sz="4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470" w:type="dxa"/>
            <w:tcBorders>
              <w:top w:val="dotted" w:color="7E7E7E" w:themeColor="background1" w:themeShade="7F" w:sz="4" w:space="0"/>
              <w:left w:val="single" w:color="5B9BD5" w:themeColor="accent1" w:sz="12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260" w:type="dxa"/>
            <w:tcBorders>
              <w:top w:val="dotted" w:color="7E7E7E" w:themeColor="background1" w:themeShade="7F" w:sz="4" w:space="0"/>
              <w:left w:val="dotted" w:color="7E7E7E" w:themeColor="background1" w:themeShade="7F" w:sz="4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470" w:type="dxa"/>
            <w:tcBorders>
              <w:top w:val="dotted" w:color="7E7E7E" w:themeColor="background1" w:themeShade="7F" w:sz="4" w:space="0"/>
              <w:left w:val="single" w:color="5B9BD5" w:themeColor="accent1" w:sz="12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8260" w:type="dxa"/>
            <w:tcBorders>
              <w:top w:val="dotted" w:color="7E7E7E" w:themeColor="background1" w:themeShade="7F" w:sz="4" w:space="0"/>
              <w:left w:val="dotted" w:color="7E7E7E" w:themeColor="background1" w:themeShade="7F" w:sz="4" w:space="0"/>
              <w:bottom w:val="dotted" w:color="7E7E7E" w:themeColor="background1" w:themeShade="7F" w:sz="4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470" w:type="dxa"/>
            <w:tcBorders>
              <w:top w:val="dotted" w:color="7E7E7E" w:themeColor="background1" w:themeShade="7F" w:sz="4" w:space="0"/>
              <w:left w:val="single" w:color="5B9BD5" w:themeColor="accent1" w:sz="12" w:space="0"/>
              <w:bottom w:val="single" w:color="5B9BD5" w:themeColor="accent1" w:sz="12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8260" w:type="dxa"/>
            <w:tcBorders>
              <w:top w:val="dotted" w:color="7E7E7E" w:themeColor="background1" w:themeShade="7F" w:sz="4" w:space="0"/>
              <w:left w:val="dotted" w:color="7E7E7E" w:themeColor="background1" w:themeShade="7F" w:sz="4" w:space="0"/>
              <w:bottom w:val="single" w:color="5B9BD5" w:themeColor="accent1" w:sz="12" w:space="0"/>
              <w:right w:val="dotted" w:color="7E7E7E" w:themeColor="background1" w:themeShade="7F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lang w:val="fr-FR" w:eastAsia="zh-CN"/>
        </w:rPr>
        <w:t>Test case for Scenario 1 :</w:t>
      </w:r>
      <w:r>
        <w:rPr>
          <w:rFonts w:hint="default" w:ascii="Microsoft YaHei" w:hAnsi="Microsoft YaHei" w:eastAsia="Microsoft YaHei" w:cs="Microsoft YaHei"/>
          <w:b/>
          <w:bCs/>
          <w:lang w:val="fr-FR" w:eastAsia="zh-CN"/>
        </w:rPr>
        <w:br w:type="textWrapping"/>
      </w: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1 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The user clicks the «start shopping» button on the home page.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br w:type="textWrapping"/>
            </w: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Expected outcome: 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Page refresh to 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fldChar w:fldCharType="begin"/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instrText xml:space="preserve"> HYPERLINK "https://jupiter.cloud.planittesting.com/#/shop." </w:instrTex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fldChar w:fldCharType="separate"/>
            </w:r>
            <w:r>
              <w:rPr>
                <w:rStyle w:val="3"/>
                <w:rFonts w:hint="default" w:ascii="Microsoft YaHei" w:hAnsi="Microsoft YaHei" w:eastAsia="Microsoft YaHei"/>
                <w:vertAlign w:val="baseline"/>
                <w:lang w:val="fr-FR" w:eastAsia="zh-CN"/>
              </w:rPr>
              <w:t>https://jupiter.cloud.planittesting.com/#/shop.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fldChar w:fldCharType="end"/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 is expected.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Result: </w:t>
            </w:r>
            <w:r>
              <w:rPr>
                <w:rFonts w:hint="default" w:ascii="Microsoft YaHei" w:hAnsi="Microsoft YaHei" w:eastAsia="Microsoft YaHei"/>
                <w:b w:val="0"/>
                <w:bCs w:val="0"/>
                <w:vertAlign w:val="baseline"/>
                <w:lang w:val="fr-FR" w:eastAsia="zh-CN"/>
              </w:rPr>
              <w:t>Expected outcome are respected.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2 -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The user will select the item «teddy bear» from the shopping page by pressing the buy button.</w:t>
            </w:r>
          </w:p>
          <w:p>
            <w:pP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Expected outcome: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-The cart is stacking the selected item teddy bear, as expected.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 The cart count should be increased to one.</w:t>
            </w:r>
          </w:p>
          <w:p>
            <w:pPr>
              <w:rPr>
                <w:rFonts w:hint="default" w:ascii="Microsoft YaHei" w:hAnsi="Microsoft YaHei" w:eastAsia="Microsoft YaHei"/>
                <w:b w:val="0"/>
                <w:bCs w:val="0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Result: </w:t>
            </w:r>
            <w:r>
              <w:rPr>
                <w:rFonts w:hint="default" w:ascii="Microsoft YaHei" w:hAnsi="Microsoft YaHei" w:eastAsia="Microsoft YaHei"/>
                <w:b w:val="0"/>
                <w:bCs w:val="0"/>
                <w:vertAlign w:val="baseline"/>
                <w:lang w:val="fr-FR" w:eastAsia="zh-CN"/>
              </w:rPr>
              <w:t>Expected outcome are respected.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3 -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Users can access the cart page from the shop page.</w:t>
            </w:r>
          </w:p>
          <w:p>
            <w:pP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Expected outcome :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- page refresh to 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fldChar w:fldCharType="begin"/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instrText xml:space="preserve"> HYPERLINK "https://jupiter.cloud.planittesting.com/#/shop." </w:instrTex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fldChar w:fldCharType="separate"/>
            </w:r>
            <w:r>
              <w:rPr>
                <w:rStyle w:val="3"/>
                <w:rFonts w:hint="default" w:ascii="Microsoft YaHei" w:hAnsi="Microsoft YaHei" w:eastAsia="Microsoft YaHei"/>
                <w:vertAlign w:val="baseline"/>
                <w:lang w:val="fr-FR" w:eastAsia="zh-CN"/>
              </w:rPr>
              <w:t>https://jupiter.cloud.planittesting.com/#/cart.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fldChar w:fldCharType="end"/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Result: </w:t>
            </w:r>
            <w:r>
              <w:rPr>
                <w:rFonts w:hint="default" w:ascii="Microsoft YaHei" w:hAnsi="Microsoft YaHei" w:eastAsia="Microsoft YaHei"/>
                <w:b w:val="0"/>
                <w:bCs w:val="0"/>
                <w:vertAlign w:val="baseline"/>
                <w:lang w:val="fr-FR" w:eastAsia="zh-CN"/>
              </w:rPr>
              <w:t>Expected outcome are respected.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4 -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The website will list previously selected items on the Cart page.</w:t>
            </w:r>
          </w:p>
          <w:p>
            <w:pP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Expected outcome: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-the item «</w:t>
            </w: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teddy bear» 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should appear on the list;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-the </w:t>
            </w: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>field total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 and </w:t>
            </w: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>subtotal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 should reflect the correct amount;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-the item «</w:t>
            </w: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>teddy bear»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 data should display the correct information.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Result: </w:t>
            </w:r>
            <w:r>
              <w:rPr>
                <w:rFonts w:hint="default" w:ascii="Microsoft YaHei" w:hAnsi="Microsoft YaHei" w:eastAsia="Microsoft YaHei"/>
                <w:b w:val="0"/>
                <w:bCs w:val="0"/>
                <w:vertAlign w:val="baseline"/>
                <w:lang w:val="fr-FR" w:eastAsia="zh-CN"/>
              </w:rPr>
              <w:t>Expected result are respected.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5 -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From the Cart page, the user can change the quantity to a negative value.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>Expected outcome:</w:t>
            </w: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 the checkout button should be prevented from being clicked.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b/>
                <w:bCs/>
                <w:vertAlign w:val="baseline"/>
                <w:lang w:val="fr-FR" w:eastAsia="zh-CN"/>
              </w:rPr>
              <w:t xml:space="preserve">Result: </w:t>
            </w:r>
            <w:r>
              <w:rPr>
                <w:rFonts w:hint="default" w:ascii="Microsoft YaHei" w:hAnsi="Microsoft YaHei" w:eastAsia="Microsoft YaHei"/>
                <w:b w:val="0"/>
                <w:bCs w:val="0"/>
                <w:vertAlign w:val="baseline"/>
                <w:lang w:val="fr-FR" w:eastAsia="zh-CN"/>
              </w:rPr>
              <w:t>Expected result are respected.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6 -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From Cart page user change quantity with text value.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Expected result :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-input fiel should prevent from puting text value.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en-US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-checkout button should prevent from being clicked.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highlight w:val="red"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7 -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red"/>
          <w:lang w:val="fr-FR" w:eastAsia="zh-CN"/>
        </w:rPr>
        <w:t xml:space="preserve"> Failed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 xml:space="preserve">From Cart page user change quantity with a high value of </w:t>
            </w: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9999999999999999999999999999999999999999999999999999999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Expected result : 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 checkout button should prevent from being clicked.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- the website should handle an error in case of out of range.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8 -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red"/>
          <w:lang w:val="fr-FR" w:eastAsia="zh-CN"/>
        </w:rPr>
        <w:t xml:space="preserve"> Failed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Required : test case 7</w:t>
            </w:r>
          </w:p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From Cart page user to put back 1 in quantity input field.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Expected result : </w:t>
            </w:r>
          </w:p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-Field total and subtotal should reflect the right amount;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9 -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red"/>
          <w:lang w:val="fr-FR" w:eastAsia="zh-CN"/>
        </w:rPr>
        <w:t xml:space="preserve"> Failed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User has quit the website by accident and decide to go back to the cart.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Expected result : cart  what was saved.</w:t>
            </w:r>
          </w:p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Microsoft YaHei" w:hAnsi="Microsoft YaHei" w:eastAsia="Microsoft YaHei" w:cs="Microsoft YaHei"/>
          <w:b/>
          <w:bCs/>
          <w:lang w:val="fr-FR" w:eastAsia="zh-CN"/>
        </w:rPr>
      </w:pPr>
      <w:r>
        <w:rPr>
          <w:rFonts w:hint="default" w:ascii="Microsoft YaHei" w:hAnsi="Microsoft YaHei" w:eastAsia="Microsoft YaHei" w:cs="Microsoft YaHei"/>
          <w:b/>
          <w:bCs/>
          <w:color w:val="auto"/>
          <w:lang w:val="fr-FR" w:eastAsia="zh-CN"/>
        </w:rPr>
        <w:t xml:space="preserve">Test case 10 - Status </w:t>
      </w:r>
      <w:r>
        <w:rPr>
          <w:rFonts w:hint="default" w:ascii="Microsoft YaHei" w:hAnsi="Microsoft YaHei" w:eastAsia="Microsoft YaHei" w:cs="Microsoft YaHei"/>
          <w:b/>
          <w:bCs/>
          <w:color w:val="auto"/>
          <w:highlight w:val="yellow"/>
          <w:lang w:val="fr-FR" w:eastAsia="zh-CN"/>
        </w:rPr>
        <w:t xml:space="preserve"> Passed</w:t>
      </w:r>
    </w:p>
    <w:tbl>
      <w:tblPr>
        <w:tblStyle w:val="7"/>
        <w:tblW w:w="9727" w:type="dxa"/>
        <w:tblInd w:w="90" w:type="dxa"/>
        <w:tblBorders>
          <w:top w:val="single" w:color="5B9BD5" w:themeColor="accent1" w:sz="12" w:space="0"/>
          <w:left w:val="single" w:color="5B9BD5" w:themeColor="accent1" w:sz="12" w:space="0"/>
          <w:bottom w:val="single" w:color="5B9BD5" w:themeColor="accent1" w:sz="12" w:space="0"/>
          <w:right w:val="single" w:color="5B9BD5" w:themeColor="accent1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7"/>
      </w:tblGrid>
      <w:tr>
        <w:tblPrEx>
          <w:tblBorders>
            <w:top w:val="single" w:color="5B9BD5" w:themeColor="accent1" w:sz="12" w:space="0"/>
            <w:left w:val="single" w:color="5B9BD5" w:themeColor="accent1" w:sz="12" w:space="0"/>
            <w:bottom w:val="single" w:color="5B9BD5" w:themeColor="accent1" w:sz="12" w:space="0"/>
            <w:right w:val="single" w:color="5B9BD5" w:themeColor="accent1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9727" w:type="dxa"/>
            <w:tcBorders>
              <w:tl2br w:val="nil"/>
              <w:tr2bl w:val="nil"/>
            </w:tcBorders>
          </w:tcPr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Required test case 4.</w:t>
            </w:r>
          </w:p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  <w:t>User decide to proceed by pressing checkout.</w:t>
            </w:r>
          </w:p>
          <w:p>
            <w:pP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 xml:space="preserve">Expected result :   </w:t>
            </w:r>
            <w:bookmarkStart w:id="0" w:name="_GoBack"/>
            <w:bookmarkEnd w:id="0"/>
          </w:p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  <w:r>
              <w:rPr>
                <w:rFonts w:hint="default" w:ascii="Microsoft YaHei" w:hAnsi="Microsoft YaHei" w:eastAsia="Microsoft YaHei"/>
                <w:vertAlign w:val="baseline"/>
                <w:lang w:val="fr-FR" w:eastAsia="zh-CN"/>
              </w:rPr>
              <w:t>- website redirect to https://jupiter.cloud.planittesting.com/#/checkout</w:t>
            </w:r>
          </w:p>
          <w:p>
            <w:pPr>
              <w:rPr>
                <w:rFonts w:hint="default" w:ascii="Microsoft YaHei" w:hAnsi="Microsoft YaHei" w:eastAsia="Microsoft YaHei" w:cs="Microsoft YaHei"/>
                <w:vertAlign w:val="baseline"/>
                <w:lang w:val="fr-FR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Microsoft YaHei" w:hAnsi="Microsoft YaHei" w:eastAsia="Microsoft YaHei" w:cs="Microsoft YaHei"/>
          <w:lang w:val="en-US" w:eastAsia="zh-CN"/>
        </w:rPr>
      </w:pPr>
    </w:p>
    <w:sectPr>
      <w:footerReference r:id="rId3" w:type="default"/>
      <w:pgSz w:w="11850" w:h="16784"/>
      <w:pgMar w:top="820" w:right="1080" w:bottom="204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3779520</wp:posOffset>
              </wp:positionH>
              <wp:positionV relativeFrom="page">
                <wp:posOffset>9718675</wp:posOffset>
              </wp:positionV>
              <wp:extent cx="2315210" cy="65976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5210" cy="6597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97.6pt;margin-top:765.25pt;height:51.95pt;width:182.3pt;mso-position-vertical-relative:page;z-index:251660288;v-text-anchor:middle;mso-width-relative:page;mso-height-relative:page;" filled="f" stroked="f" coordsize="21600,21600" o:gfxdata="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JnqLF3AAAAA0BAAAPAAAAAAAAAAEAIAAAACIAAABkcnMvZG93bnJl&#10;di54bWxQSwECFAAUAAAACACHTuJAt75c6DICAABYBAAADgAAAAAAAAABACAAAAArAQAAZHJzL2Uy&#10;b0RvYy54bWxQSwUGAAAAAAYABgBZAQAAzw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-742950</wp:posOffset>
          </wp:positionH>
          <wp:positionV relativeFrom="page">
            <wp:posOffset>9857105</wp:posOffset>
          </wp:positionV>
          <wp:extent cx="8248650" cy="886460"/>
          <wp:effectExtent l="0" t="0" r="0" b="8255"/>
          <wp:wrapNone/>
          <wp:docPr id="2" name="图片 2" descr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48650" cy="886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51FD4"/>
    <w:rsid w:val="034B1414"/>
    <w:rsid w:val="03CB55AF"/>
    <w:rsid w:val="0E8F183B"/>
    <w:rsid w:val="20EF6B2B"/>
    <w:rsid w:val="2122504A"/>
    <w:rsid w:val="22BC1A3C"/>
    <w:rsid w:val="22D139AF"/>
    <w:rsid w:val="30D01CD1"/>
    <w:rsid w:val="3B570009"/>
    <w:rsid w:val="58245147"/>
    <w:rsid w:val="61CD3CA2"/>
    <w:rsid w:val="681A766E"/>
    <w:rsid w:val="6AB62E56"/>
    <w:rsid w:val="72830599"/>
    <w:rsid w:val="76450179"/>
    <w:rsid w:val="7A951FD4"/>
    <w:rsid w:val="7DF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0" w:semiHidden="0" w:name="Table Grid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\AppData\Roaming\kingsoft\office6\templates\download\7c5e1f6a\Blue%20%26%20White%20Work%20Plan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&amp; White Work Plan.docx</Template>
  <Pages>1</Pages>
  <Words>40</Words>
  <Characters>145</Characters>
  <Lines>0</Lines>
  <Paragraphs>0</Paragraphs>
  <TotalTime>3</TotalTime>
  <ScaleCrop>false</ScaleCrop>
  <LinksUpToDate>false</LinksUpToDate>
  <CharactersWithSpaces>156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2022-07-11T23:22:00Z</dcterms:created>
  <dc:creator>mild</dc:creator>
  <cp:lastModifiedBy>WPS_1657581746</cp:lastModifiedBy>
  <dcterms:modified xsi:type="dcterms:W3CDTF">2022-07-12T08:26:31Z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1036-11.2.0.11191</vt:lpwstr>
  </property>
  <property fmtid="{D5CDD505-2E9C-101B-9397-08002B2CF9AE}" pid="3" name="ICV">
    <vt:lpwstr>BD39BC59D56544349FAA37D493529116</vt:lpwstr>
  </property>
</Properties>
</file>